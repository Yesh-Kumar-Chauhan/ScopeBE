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CD" w:rsidRDefault="002E01CD" w:rsidP="002E01CD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A36700">
        <w:rPr>
          <w:b/>
          <w:bCs/>
          <w:sz w:val="32"/>
          <w:szCs w:val="32"/>
        </w:rPr>
        <w:t>BUREAU OF EARLY CHILDHOOD SERVICES</w:t>
      </w:r>
      <w:r w:rsidRPr="00A36700">
        <w:rPr>
          <w:b/>
          <w:bCs/>
          <w:sz w:val="32"/>
          <w:szCs w:val="32"/>
        </w:rPr>
        <w:br/>
        <w:t>NOTICE TO EXPUNGE ASSOCIATED FINGER CARDS</w:t>
      </w:r>
    </w:p>
    <w:p w:rsidR="002E01CD" w:rsidRDefault="002E01CD" w:rsidP="002E01CD">
      <w:pPr>
        <w:spacing w:after="0"/>
        <w:rPr>
          <w:b/>
          <w:bCs/>
          <w:sz w:val="32"/>
          <w:szCs w:val="32"/>
        </w:rPr>
      </w:pPr>
    </w:p>
    <w:p w:rsidR="002E01CD" w:rsidRDefault="002E01CD" w:rsidP="002E01CD">
      <w:pPr>
        <w:spacing w:after="0"/>
        <w:rPr>
          <w:sz w:val="24"/>
          <w:szCs w:val="24"/>
        </w:rPr>
      </w:pPr>
      <w:r w:rsidRPr="00A36700">
        <w:rPr>
          <w:sz w:val="24"/>
          <w:szCs w:val="24"/>
        </w:rPr>
        <w:t xml:space="preserve">Please </w:t>
      </w:r>
      <w:r>
        <w:rPr>
          <w:sz w:val="24"/>
          <w:szCs w:val="24"/>
        </w:rPr>
        <w:t>expunge the following person:</w:t>
      </w:r>
    </w:p>
    <w:p w:rsidR="002E01CD" w:rsidRDefault="002E01CD" w:rsidP="002E01CD">
      <w:pPr>
        <w:spacing w:after="0"/>
        <w:rPr>
          <w:sz w:val="24"/>
          <w:szCs w:val="24"/>
        </w:rPr>
      </w:pPr>
    </w:p>
    <w:p w:rsidR="002E01CD" w:rsidRDefault="002E01CD" w:rsidP="002E01CD">
      <w:pPr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Name:</w:t>
      </w:r>
    </w:p>
    <w:p w:rsidR="00A36700" w:rsidRPr="00A6087E" w:rsidRDefault="00A36700" w:rsidP="00A6087E">
      <w:pPr>
        <w:spacing w:after="0"/>
        <w:rPr>
          <w:b/>
          <w:bCs/>
          <w:sz w:val="24"/>
          <w:szCs w:val="24"/>
        </w:rPr>
      </w:pPr>
      <w:r w:rsidRPr="00A6087E">
        <w:rPr>
          <w:b/>
          <w:bCs/>
          <w:sz w:val="24"/>
          <w:szCs w:val="24"/>
        </w:rPr>
        <w:fldChar w:fldCharType="begin"/>
      </w:r>
      <w:r w:rsidRPr="00A6087E">
        <w:rPr>
          <w:b/>
          <w:bCs/>
          <w:sz w:val="24"/>
          <w:szCs w:val="24"/>
        </w:rPr>
        <w:instrText xml:space="preserve"> MERGEFIELD  FullName  \* MERGEFORMAT </w:instrText>
      </w:r>
      <w:r w:rsidRPr="00A6087E">
        <w:rPr>
          <w:b/>
          <w:bCs/>
          <w:sz w:val="24"/>
          <w:szCs w:val="24"/>
        </w:rPr>
        <w:fldChar w:fldCharType="separate"/>
      </w:r>
      <w:r w:rsidR="00772BBE">
        <w:rPr>
          <w:b/>
          <w:bCs/>
          <w:noProof/>
          <w:sz w:val="24"/>
          <w:szCs w:val="24"/>
        </w:rPr>
        <w:t>«FullName»</w:t>
      </w:r>
      <w:r w:rsidRPr="00A6087E">
        <w:rPr>
          <w:b/>
          <w:bCs/>
          <w:sz w:val="24"/>
          <w:szCs w:val="24"/>
        </w:rPr>
        <w:fldChar w:fldCharType="end"/>
      </w:r>
    </w:p>
    <w:p w:rsidR="00A6087E" w:rsidRDefault="00A6087E" w:rsidP="00A6087E">
      <w:pPr>
        <w:pBdr>
          <w:top w:val="single" w:sz="6" w:space="1" w:color="auto"/>
          <w:bottom w:val="single" w:sz="6" w:space="1" w:color="auto"/>
        </w:pBdr>
        <w:spacing w:after="0"/>
        <w:rPr>
          <w:sz w:val="24"/>
          <w:szCs w:val="24"/>
          <w:rtl/>
        </w:rPr>
      </w:pPr>
    </w:p>
    <w:p w:rsidR="00A6087E" w:rsidRDefault="00A36700" w:rsidP="00A6087E">
      <w:pPr>
        <w:pBdr>
          <w:top w:val="single" w:sz="6" w:space="1" w:color="auto"/>
          <w:bottom w:val="single" w:sz="6" w:space="1" w:color="auto"/>
        </w:pBdr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Address:</w:t>
      </w:r>
    </w:p>
    <w:p w:rsidR="00A36700" w:rsidRPr="00A6087E" w:rsidRDefault="00A36700" w:rsidP="00A6087E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A6087E">
        <w:rPr>
          <w:b/>
          <w:bCs/>
          <w:sz w:val="24"/>
          <w:szCs w:val="24"/>
        </w:rPr>
        <w:fldChar w:fldCharType="begin"/>
      </w:r>
      <w:r w:rsidRPr="00A6087E">
        <w:rPr>
          <w:b/>
          <w:bCs/>
          <w:sz w:val="24"/>
          <w:szCs w:val="24"/>
        </w:rPr>
        <w:instrText xml:space="preserve"> MERGEFIELD  FullAddress  \* MERGEFORMAT </w:instrText>
      </w:r>
      <w:r w:rsidRPr="00A6087E">
        <w:rPr>
          <w:b/>
          <w:bCs/>
          <w:sz w:val="24"/>
          <w:szCs w:val="24"/>
        </w:rPr>
        <w:fldChar w:fldCharType="separate"/>
      </w:r>
      <w:r w:rsidR="00772BBE">
        <w:rPr>
          <w:b/>
          <w:bCs/>
          <w:noProof/>
          <w:sz w:val="24"/>
          <w:szCs w:val="24"/>
        </w:rPr>
        <w:t>«FullAddress»</w:t>
      </w:r>
      <w:r w:rsidRPr="00A6087E">
        <w:rPr>
          <w:b/>
          <w:bCs/>
          <w:sz w:val="24"/>
          <w:szCs w:val="24"/>
        </w:rPr>
        <w:fldChar w:fldCharType="end"/>
      </w:r>
    </w:p>
    <w:tbl>
      <w:tblPr>
        <w:tblW w:w="23375" w:type="dxa"/>
        <w:tblLook w:val="04A0" w:firstRow="1" w:lastRow="0" w:firstColumn="1" w:lastColumn="0" w:noHBand="0" w:noVBand="1"/>
      </w:tblPr>
      <w:tblGrid>
        <w:gridCol w:w="3690"/>
        <w:gridCol w:w="3330"/>
        <w:gridCol w:w="7005"/>
        <w:gridCol w:w="4675"/>
        <w:gridCol w:w="4675"/>
      </w:tblGrid>
      <w:tr w:rsidR="00772BBE" w:rsidTr="00772BBE">
        <w:tc>
          <w:tcPr>
            <w:tcW w:w="3690" w:type="dxa"/>
          </w:tcPr>
          <w:p w:rsidR="00772BBE" w:rsidRDefault="00772BBE" w:rsidP="002E01CD">
            <w:pPr>
              <w:spacing w:after="0"/>
              <w:ind w:left="-108"/>
              <w:rPr>
                <w:sz w:val="24"/>
                <w:szCs w:val="24"/>
                <w:rtl/>
              </w:rPr>
            </w:pPr>
          </w:p>
          <w:p w:rsidR="00772BBE" w:rsidRDefault="00772BBE" w:rsidP="002E01CD">
            <w:pPr>
              <w:spacing w:after="0"/>
              <w:ind w:left="-108"/>
              <w:rPr>
                <w:sz w:val="24"/>
                <w:szCs w:val="24"/>
                <w:rtl/>
              </w:rPr>
            </w:pPr>
            <w:r w:rsidRPr="002E01CD">
              <w:rPr>
                <w:sz w:val="24"/>
                <w:szCs w:val="24"/>
              </w:rPr>
              <w:t>Termination Date</w:t>
            </w:r>
            <w:r w:rsidRPr="002E01CD">
              <w:rPr>
                <w:rFonts w:hint="cs"/>
                <w:sz w:val="24"/>
                <w:szCs w:val="24"/>
                <w:rtl/>
              </w:rPr>
              <w:t>:</w:t>
            </w:r>
          </w:p>
          <w:p w:rsidR="00772BBE" w:rsidRPr="00A6087E" w:rsidRDefault="00772BBE" w:rsidP="002E01CD">
            <w:pPr>
              <w:spacing w:after="0"/>
              <w:ind w:left="-10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____/_____/_____</w:t>
            </w:r>
          </w:p>
        </w:tc>
        <w:tc>
          <w:tcPr>
            <w:tcW w:w="3330" w:type="dxa"/>
          </w:tcPr>
          <w:p w:rsidR="00772BBE" w:rsidRDefault="00772BBE" w:rsidP="002E01CD">
            <w:pPr>
              <w:spacing w:after="0"/>
              <w:rPr>
                <w:sz w:val="24"/>
                <w:szCs w:val="24"/>
              </w:rPr>
            </w:pPr>
          </w:p>
          <w:p w:rsidR="00772BBE" w:rsidRDefault="00772BBE" w:rsidP="002E01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Gender:                    </w:t>
            </w:r>
          </w:p>
          <w:p w:rsidR="00772BBE" w:rsidRDefault="00772BBE" w:rsidP="002E01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___M    ___ F           </w:t>
            </w:r>
          </w:p>
          <w:p w:rsidR="00772BBE" w:rsidRDefault="00772BBE" w:rsidP="002E01C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005" w:type="dxa"/>
          </w:tcPr>
          <w:p w:rsidR="00772BBE" w:rsidRDefault="00772BBE" w:rsidP="002E01CD">
            <w:pPr>
              <w:spacing w:after="0"/>
              <w:ind w:left="-108"/>
              <w:rPr>
                <w:sz w:val="24"/>
                <w:szCs w:val="24"/>
              </w:rPr>
            </w:pPr>
          </w:p>
          <w:p w:rsidR="00772BBE" w:rsidRDefault="00772BBE" w:rsidP="002E01CD">
            <w:pPr>
              <w:spacing w:after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DOB:</w:t>
            </w:r>
          </w:p>
          <w:p w:rsidR="00DE3F0D" w:rsidRPr="00A6087E" w:rsidRDefault="00DE3F0D" w:rsidP="00DE3F0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MERGEFIELD  DOB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«DOB»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772BBE" w:rsidRDefault="00772BBE" w:rsidP="002E01CD">
            <w:pPr>
              <w:spacing w:after="0"/>
              <w:ind w:left="-108"/>
              <w:rPr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:rsidR="00772BBE" w:rsidRDefault="00772BBE" w:rsidP="002E01CD">
            <w:pPr>
              <w:spacing w:after="0"/>
              <w:ind w:left="-108"/>
              <w:rPr>
                <w:sz w:val="24"/>
                <w:szCs w:val="24"/>
                <w:rtl/>
              </w:rPr>
            </w:pPr>
          </w:p>
          <w:p w:rsidR="00772BBE" w:rsidRPr="00A6087E" w:rsidRDefault="00772BBE" w:rsidP="002E01CD">
            <w:pPr>
              <w:spacing w:after="0"/>
              <w:ind w:left="-108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772BBE" w:rsidRDefault="00772BBE" w:rsidP="002E01CD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163057" w:rsidRDefault="004B5CC0" w:rsidP="004A3E99">
      <w:pPr>
        <w:pBdr>
          <w:top w:val="single" w:sz="6" w:space="1" w:color="auto"/>
          <w:bottom w:val="single" w:sz="6" w:space="1" w:color="auto"/>
        </w:pBdr>
        <w:spacing w:after="0"/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Facility  \* MERGEFORMAT </w:instrText>
      </w:r>
      <w:r>
        <w:rPr>
          <w:sz w:val="24"/>
          <w:szCs w:val="24"/>
        </w:rPr>
        <w:fldChar w:fldCharType="separate"/>
      </w:r>
      <w:r w:rsidR="00772BBE">
        <w:rPr>
          <w:noProof/>
          <w:sz w:val="24"/>
          <w:szCs w:val="24"/>
        </w:rPr>
        <w:t>«Facility»</w:t>
      </w:r>
      <w:r>
        <w:rPr>
          <w:sz w:val="24"/>
          <w:szCs w:val="24"/>
        </w:rPr>
        <w:fldChar w:fldCharType="end"/>
      </w:r>
    </w:p>
    <w:p w:rsidR="00A6087E" w:rsidRDefault="00A6087E" w:rsidP="00A36700">
      <w:pPr>
        <w:spacing w:after="0"/>
        <w:rPr>
          <w:sz w:val="24"/>
          <w:szCs w:val="24"/>
          <w:rtl/>
        </w:rPr>
      </w:pPr>
    </w:p>
    <w:p w:rsidR="002E01CD" w:rsidRDefault="002E01CD" w:rsidP="002E01CD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and address of Regional Office:</w:t>
      </w:r>
    </w:p>
    <w:p w:rsidR="002E01CD" w:rsidRDefault="002E01CD" w:rsidP="002E01CD">
      <w:pPr>
        <w:spacing w:after="0"/>
        <w:rPr>
          <w:sz w:val="24"/>
          <w:szCs w:val="24"/>
        </w:rPr>
      </w:pPr>
    </w:p>
    <w:p w:rsidR="002E01CD" w:rsidRDefault="002E01CD" w:rsidP="002E01CD">
      <w:pPr>
        <w:pBdr>
          <w:bottom w:val="single" w:sz="6" w:space="1" w:color="auto"/>
        </w:pBdr>
        <w:suppressAutoHyphens/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  <w:rtl/>
        </w:rPr>
      </w:pPr>
      <w:r w:rsidRPr="00C67E24">
        <w:rPr>
          <w:b/>
          <w:bCs/>
          <w:sz w:val="24"/>
          <w:szCs w:val="24"/>
        </w:rPr>
        <w:t>Long Island Regional Office,</w:t>
      </w:r>
      <w:r w:rsidRPr="00C67E24">
        <w:rPr>
          <w:b/>
          <w:bCs/>
          <w:sz w:val="24"/>
          <w:szCs w:val="24"/>
        </w:rPr>
        <w:br/>
        <w:t>250 Veteran’s Highway, Suite 2A-20 Hauppauge, New York 1178</w:t>
      </w:r>
      <w:r w:rsidRPr="00C67E24">
        <w:rPr>
          <w:rFonts w:hint="cs"/>
          <w:b/>
          <w:bCs/>
          <w:sz w:val="24"/>
          <w:szCs w:val="24"/>
          <w:rtl/>
        </w:rPr>
        <w:t>8</w:t>
      </w:r>
    </w:p>
    <w:p w:rsidR="002E01CD" w:rsidRPr="00C67E24" w:rsidRDefault="002E01CD" w:rsidP="002E01CD">
      <w:pPr>
        <w:pBdr>
          <w:bottom w:val="single" w:sz="6" w:space="1" w:color="auto"/>
        </w:pBdr>
        <w:suppressAutoHyphens/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  <w:rtl/>
        </w:rPr>
      </w:pPr>
    </w:p>
    <w:p w:rsidR="002E01CD" w:rsidRDefault="002E01CD" w:rsidP="00D17A8E">
      <w:pPr>
        <w:suppressAutoHyphens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A0DFD">
        <w:rPr>
          <w:sz w:val="24"/>
          <w:szCs w:val="24"/>
        </w:rPr>
        <w:t xml:space="preserve">Person completing </w:t>
      </w:r>
      <w:r w:rsidRPr="00D17A8E">
        <w:rPr>
          <w:sz w:val="24"/>
          <w:szCs w:val="24"/>
        </w:rPr>
        <w:t>this form:</w:t>
      </w:r>
      <w:r w:rsidR="00D17A8E">
        <w:rPr>
          <w:sz w:val="24"/>
          <w:szCs w:val="24"/>
        </w:rPr>
        <w:t xml:space="preserve"> __________________________   </w:t>
      </w:r>
      <w:r w:rsidR="00D17A8E" w:rsidRPr="00D17A8E">
        <w:rPr>
          <w:sz w:val="24"/>
          <w:szCs w:val="24"/>
        </w:rPr>
        <w:t>Date:______________________</w:t>
      </w:r>
    </w:p>
    <w:p w:rsidR="00D17A8E" w:rsidRDefault="00D17A8E" w:rsidP="00D17A8E">
      <w:pPr>
        <w:suppressAutoHyphens/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2E01CD" w:rsidRPr="006A0DFD" w:rsidRDefault="002E01CD" w:rsidP="002E01CD">
      <w:pPr>
        <w:suppressAutoHyphens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A0DFD">
        <w:rPr>
          <w:sz w:val="24"/>
          <w:szCs w:val="24"/>
        </w:rPr>
        <w:t>SCOPE</w:t>
      </w:r>
      <w:r w:rsidR="00D17A8E">
        <w:rPr>
          <w:sz w:val="24"/>
          <w:szCs w:val="24"/>
        </w:rPr>
        <w:t xml:space="preserve"> STUDENTS SERVICES:</w:t>
      </w:r>
      <w:r w:rsidRPr="006A0DFD">
        <w:rPr>
          <w:sz w:val="24"/>
          <w:szCs w:val="24"/>
        </w:rPr>
        <w:t xml:space="preserve"> (631) 360-0800 Ext. 132, 126, 156, 165</w:t>
      </w:r>
      <w:r w:rsidR="00D17A8E">
        <w:rPr>
          <w:sz w:val="24"/>
          <w:szCs w:val="24"/>
        </w:rPr>
        <w:t>, _____</w:t>
      </w:r>
    </w:p>
    <w:p w:rsidR="002E01CD" w:rsidRPr="006A0DFD" w:rsidRDefault="002E01CD" w:rsidP="002E01CD">
      <w:pPr>
        <w:suppressAutoHyphens/>
        <w:autoSpaceDE w:val="0"/>
        <w:autoSpaceDN w:val="0"/>
        <w:adjustRightInd w:val="0"/>
        <w:spacing w:after="0" w:line="240" w:lineRule="auto"/>
        <w:rPr>
          <w:sz w:val="24"/>
          <w:szCs w:val="24"/>
          <w:rtl/>
        </w:rPr>
      </w:pPr>
    </w:p>
    <w:p w:rsidR="002E01CD" w:rsidRPr="006A0DFD" w:rsidRDefault="002E01CD" w:rsidP="002E01C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rtl/>
        </w:rPr>
      </w:pPr>
      <w:r w:rsidRPr="006A0DFD">
        <w:rPr>
          <w:b/>
          <w:sz w:val="24"/>
          <w:szCs w:val="24"/>
        </w:rPr>
        <w:t>This form should be submitted to your licensing representative or registrar</w:t>
      </w:r>
    </w:p>
    <w:p w:rsidR="002E01CD" w:rsidRPr="006A0DFD" w:rsidRDefault="002E01CD" w:rsidP="002E01CD">
      <w:pPr>
        <w:spacing w:after="0"/>
        <w:rPr>
          <w:b/>
          <w:sz w:val="24"/>
          <w:szCs w:val="24"/>
          <w:rtl/>
        </w:rPr>
      </w:pPr>
    </w:p>
    <w:sectPr w:rsidR="002E01CD" w:rsidRPr="006A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BE"/>
    <w:rsid w:val="00123DE3"/>
    <w:rsid w:val="00163057"/>
    <w:rsid w:val="002E01CD"/>
    <w:rsid w:val="00393DA7"/>
    <w:rsid w:val="004A3E99"/>
    <w:rsid w:val="004B5CC0"/>
    <w:rsid w:val="00772BBE"/>
    <w:rsid w:val="00A36700"/>
    <w:rsid w:val="00A6087E"/>
    <w:rsid w:val="00B54DA7"/>
    <w:rsid w:val="00C67E24"/>
    <w:rsid w:val="00CA45DF"/>
    <w:rsid w:val="00D17A8E"/>
    <w:rsid w:val="00D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17268-17B1-4C74-8217-A5466ACA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3A977-6ED6-4985-878B-9722C0EC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5f70a0aa597b75cf293a0b5498396f16</Template>
  <TotalTime>0</TotalTime>
  <Pages>1</Pages>
  <Words>120</Words>
  <Characters>684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word</cp:lastModifiedBy>
  <cp:revision>2</cp:revision>
  <dcterms:created xsi:type="dcterms:W3CDTF">2024-09-20T12:01:00Z</dcterms:created>
  <dcterms:modified xsi:type="dcterms:W3CDTF">2024-09-20T12:01:00Z</dcterms:modified>
</cp:coreProperties>
</file>